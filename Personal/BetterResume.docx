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AB5858" w:rsidP="00141A4C">
      <w:pPr>
        <w:pStyle w:val="Title"/>
      </w:pPr>
      <w:r>
        <w:t>Harrison Bacordo</w:t>
      </w:r>
    </w:p>
    <w:p w:rsidR="00141A4C" w:rsidRPr="00AB5858" w:rsidRDefault="00AB5858" w:rsidP="00AB5858">
      <w:pPr>
        <w:jc w:val="center"/>
      </w:pPr>
      <w:r w:rsidRPr="00AB5858">
        <w:t>5B/107 Manners Street, 6011, Wellington, New Zealand</w:t>
      </w:r>
      <w:r w:rsidR="00141A4C" w:rsidRPr="00AB5858">
        <w:t> | </w:t>
      </w:r>
      <w:r w:rsidRPr="00AB5858">
        <w:t>027-841-9768</w:t>
      </w:r>
      <w:r w:rsidR="00141A4C" w:rsidRPr="00AB5858">
        <w:t> | </w:t>
      </w:r>
      <w:r w:rsidRPr="00AB5858">
        <w:t>harrsionbacordo@gmail.com</w:t>
      </w:r>
    </w:p>
    <w:p w:rsidR="006270A9" w:rsidRDefault="00AB5858" w:rsidP="00AB5858">
      <w:pPr>
        <w:pStyle w:val="Heading1"/>
        <w:jc w:val="center"/>
      </w:pPr>
      <w:r>
        <w:t>computer science</w:t>
      </w:r>
    </w:p>
    <w:p w:rsidR="006270A9" w:rsidRDefault="00CE4049">
      <w:sdt>
        <w:sdtPr>
          <w:alias w:val="Add Objectives:"/>
          <w:tag w:val="Add Objectives:"/>
          <w:id w:val="396481143"/>
          <w:placeholder>
            <w:docPart w:val="6703486EF5C546029509D214703FD8F4"/>
          </w:placeholder>
          <w:temporary/>
          <w:showingPlcHdr/>
          <w15:appearance w15:val="hidden"/>
        </w:sdtPr>
        <w:sdtEndPr/>
        <w:sdtContent>
          <w:r w:rsidR="009D5933">
            <w:t xml:space="preserve">To get started right away, just </w:t>
          </w:r>
          <w:r w:rsidR="00141A4C">
            <w:t>click</w:t>
          </w:r>
          <w:r w:rsidR="009D5933">
            <w:t xml:space="preserve"> any placeholder text (such as this) and start typing to replace it with your own.</w:t>
          </w:r>
        </w:sdtContent>
      </w:sdt>
    </w:p>
    <w:sdt>
      <w:sdtPr>
        <w:alias w:val="Education:"/>
        <w:tag w:val="Education:"/>
        <w:id w:val="807127995"/>
        <w:placeholder>
          <w:docPart w:val="30AE3D1006934D74A45ABC6230ADBAAF"/>
        </w:placeholder>
        <w:temporary/>
        <w:showingPlcHdr/>
        <w15:appearance w15:val="hidden"/>
      </w:sdtPr>
      <w:sdtEndPr/>
      <w:sdtContent>
        <w:p w:rsidR="006270A9" w:rsidRDefault="009D5933" w:rsidP="00AB5858">
          <w:pPr>
            <w:pStyle w:val="Heading1"/>
            <w:jc w:val="center"/>
          </w:pPr>
          <w:r>
            <w:t>Education</w:t>
          </w:r>
        </w:p>
      </w:sdtContent>
    </w:sdt>
    <w:p w:rsidR="006270A9" w:rsidRDefault="00AB5858">
      <w:pPr>
        <w:pStyle w:val="Heading2"/>
      </w:pPr>
      <w:r>
        <w:t xml:space="preserve">Bachelor of Science </w:t>
      </w:r>
      <w:r w:rsidR="009D5933">
        <w:t>| </w:t>
      </w:r>
      <w:r>
        <w:t xml:space="preserve">2018 </w:t>
      </w:r>
      <w:r w:rsidR="009D5933">
        <w:t>| </w:t>
      </w:r>
      <w:r>
        <w:t>Victoria University of Wellington</w:t>
      </w:r>
    </w:p>
    <w:p w:rsidR="006270A9" w:rsidRDefault="009D5933" w:rsidP="001B29CF">
      <w:pPr>
        <w:pStyle w:val="ListBullet"/>
      </w:pPr>
      <w:r>
        <w:t xml:space="preserve">Major: </w:t>
      </w:r>
      <w:r w:rsidR="00AB5858">
        <w:t>Computer Science</w:t>
      </w:r>
    </w:p>
    <w:p w:rsidR="006270A9" w:rsidRDefault="009D5933" w:rsidP="001B29CF">
      <w:pPr>
        <w:pStyle w:val="ListBullet"/>
      </w:pPr>
      <w:r>
        <w:t xml:space="preserve">Minor: </w:t>
      </w:r>
      <w:r w:rsidR="00AB5858">
        <w:t>Computer Graphics</w:t>
      </w:r>
    </w:p>
    <w:p w:rsidR="00AB5858" w:rsidRDefault="009D5933" w:rsidP="00AB5858">
      <w:pPr>
        <w:pStyle w:val="ListBullet"/>
      </w:pPr>
      <w:r>
        <w:t xml:space="preserve">Related coursework: </w:t>
      </w:r>
      <w:sdt>
        <w:sdtPr>
          <w:alias w:val="Related coursework: "/>
          <w:tag w:val="Related coursework: "/>
          <w:id w:val="1648172142"/>
          <w:placeholder>
            <w:docPart w:val="E97C88C9A95A41E08A8A975E74699D96"/>
          </w:placeholder>
          <w:temporary/>
          <w:showingPlcHdr/>
          <w15:appearance w15:val="hidden"/>
          <w:text/>
        </w:sdtPr>
        <w:sdtEndPr/>
        <w:sdtContent>
          <w:r w:rsidR="00816216">
            <w:t>Click here to enter text</w:t>
          </w:r>
        </w:sdtContent>
      </w:sdt>
    </w:p>
    <w:p w:rsidR="006270A9" w:rsidRDefault="00AB5858">
      <w:pPr>
        <w:pStyle w:val="ListBullet"/>
      </w:pPr>
      <w:sdt>
        <w:sdtPr>
          <w:alias w:val="Related Coursework:"/>
          <w:tag w:val="Related Coursework:"/>
          <w:id w:val="100010185"/>
          <w:placeholder>
            <w:docPart w:val="6168FABE22E9449CA32C57D355D02D00"/>
          </w:placeholder>
          <w:temporary/>
          <w:showingPlcHdr/>
          <w15:appearance w15:val="hidden"/>
          <w:text/>
        </w:sdtPr>
        <w:sdtEndPr/>
        <w:sdtContent>
          <w:r>
            <w:t>Click here to enter text</w:t>
          </w:r>
        </w:sdtContent>
      </w:sdt>
    </w:p>
    <w:p w:rsidR="006270A9" w:rsidRDefault="00AB5858" w:rsidP="00AB5858">
      <w:pPr>
        <w:pStyle w:val="Heading1"/>
        <w:jc w:val="center"/>
      </w:pPr>
      <w:r>
        <w:t>programming skills</w:t>
      </w:r>
    </w:p>
    <w:p w:rsidR="006270A9" w:rsidRDefault="00AB5858">
      <w:pPr>
        <w:pStyle w:val="Heading2"/>
      </w:pPr>
      <w:r>
        <w:t>Java</w:t>
      </w:r>
    </w:p>
    <w:p w:rsidR="006270A9" w:rsidRDefault="00AB5858">
      <w:pPr>
        <w:pStyle w:val="ListBullet"/>
      </w:pPr>
      <w:r>
        <w:t>Most confident language</w:t>
      </w:r>
      <w:r w:rsidR="00692F9C">
        <w:t>;</w:t>
      </w:r>
      <w:r>
        <w:t xml:space="preserve"> </w:t>
      </w:r>
      <w:r w:rsidR="00692F9C">
        <w:t>l</w:t>
      </w:r>
      <w:r>
        <w:t>earned and mastered through university courses, as well as through online courses such as Udemy</w:t>
      </w:r>
      <w:r w:rsidR="00692F9C">
        <w:t>;</w:t>
      </w:r>
      <w:r>
        <w:t xml:space="preserve"> </w:t>
      </w:r>
    </w:p>
    <w:p w:rsidR="005B17BE" w:rsidRDefault="005B17BE" w:rsidP="005B17BE">
      <w:pPr>
        <w:pStyle w:val="Heading2"/>
      </w:pPr>
      <w:r>
        <w:t>Android Development</w:t>
      </w:r>
    </w:p>
    <w:p w:rsidR="005B17BE" w:rsidRDefault="005B17BE" w:rsidP="005B17BE">
      <w:pPr>
        <w:pStyle w:val="ListBullet"/>
      </w:pPr>
      <w:r>
        <w:t>Very confident</w:t>
      </w:r>
      <w:r>
        <w:t xml:space="preserve">; learned primarily through Udemy courses, alongside university and various other online resources; </w:t>
      </w:r>
    </w:p>
    <w:p w:rsidR="006270A9" w:rsidRDefault="00AB5858">
      <w:pPr>
        <w:pStyle w:val="Heading2"/>
      </w:pPr>
      <w:r>
        <w:t>Python</w:t>
      </w:r>
    </w:p>
    <w:p w:rsidR="005B17BE" w:rsidRDefault="00692F9C" w:rsidP="005B17BE">
      <w:pPr>
        <w:pStyle w:val="ListBullet"/>
      </w:pPr>
      <w:r>
        <w:t>Confident; Self-taught; have taken 3 different Udemy courses on python to solidify my understanding; confident in many machine</w:t>
      </w:r>
      <w:r w:rsidR="00A40651">
        <w:t>/deep learning</w:t>
      </w:r>
      <w:r>
        <w:t xml:space="preserve"> frameworks such as TensorFlow, scikit-learn, NumPy, pandas, and Keras</w:t>
      </w:r>
    </w:p>
    <w:p w:rsidR="006270A9" w:rsidRDefault="00AB5858">
      <w:pPr>
        <w:pStyle w:val="Heading2"/>
      </w:pPr>
      <w:r>
        <w:t>HTML/CSS</w:t>
      </w:r>
    </w:p>
    <w:p w:rsidR="006270A9" w:rsidRDefault="00692F9C">
      <w:pPr>
        <w:pStyle w:val="ListBullet"/>
      </w:pPr>
      <w:r>
        <w:t xml:space="preserve">Fairly Confident; learned through Udemy courses as well as various online resources;  </w:t>
      </w:r>
    </w:p>
    <w:p w:rsidR="006270A9" w:rsidRDefault="00AB5858">
      <w:pPr>
        <w:pStyle w:val="Heading2"/>
      </w:pPr>
      <w:r>
        <w:t>JavaScript</w:t>
      </w:r>
    </w:p>
    <w:p w:rsidR="00AB5858" w:rsidRDefault="00A40651" w:rsidP="00A40651">
      <w:pPr>
        <w:pStyle w:val="ListBullet"/>
      </w:pPr>
      <w:r>
        <w:t>Fairly confident; learned alongside HTML/CSS. Mostly know frontend JavaScript, in process of learning backend such as Node.</w:t>
      </w:r>
    </w:p>
    <w:p w:rsidR="006270A9" w:rsidRDefault="005B17BE" w:rsidP="00AB5858">
      <w:pPr>
        <w:pStyle w:val="Heading1"/>
        <w:jc w:val="center"/>
      </w:pPr>
      <w:r>
        <w:t>relevant experience</w:t>
      </w:r>
    </w:p>
    <w:p w:rsidR="006270A9" w:rsidRDefault="005B17BE">
      <w:pPr>
        <w:pStyle w:val="Heading2"/>
      </w:pPr>
      <w:r>
        <w:t>FlatMate</w:t>
      </w:r>
    </w:p>
    <w:p w:rsidR="006270A9" w:rsidRDefault="00E50559">
      <w:pPr>
        <w:pStyle w:val="ListBullet"/>
      </w:pPr>
      <w:r>
        <w:t xml:space="preserve">Solo side project; Android application intended to efficiently create a fair distribution of tasks that need to be done around a flat. </w:t>
      </w:r>
      <w:bookmarkStart w:id="0" w:name="_GoBack"/>
      <w:bookmarkEnd w:id="0"/>
      <w:r>
        <w:t xml:space="preserve"> </w:t>
      </w:r>
    </w:p>
    <w:p w:rsidR="006270A9" w:rsidRDefault="00CE4049">
      <w:pPr>
        <w:pStyle w:val="Heading2"/>
      </w:pPr>
      <w:sdt>
        <w:sdtPr>
          <w:alias w:val="Job Title 2:"/>
          <w:tag w:val="Job Title 2:"/>
          <w:id w:val="-915553614"/>
          <w:placeholder>
            <w:docPart w:val="16910F8BE0E74E179086A74035201785"/>
          </w:placeholder>
          <w:temporary/>
          <w:showingPlcHdr/>
          <w15:appearance w15:val="hidden"/>
          <w:text/>
        </w:sdtPr>
        <w:sdtEndPr/>
        <w:sdtContent>
          <w:r w:rsidR="009D5933">
            <w:t>Job Title</w:t>
          </w:r>
        </w:sdtContent>
      </w:sdt>
      <w:r w:rsidR="009D5933">
        <w:t> | </w:t>
      </w:r>
      <w:sdt>
        <w:sdtPr>
          <w:alias w:val="Company for Job 2:"/>
          <w:tag w:val="Company for Job 2:"/>
          <w:id w:val="-1671783373"/>
          <w:placeholder>
            <w:docPart w:val="607E5660C49347A2BEB59FDDEC245E7D"/>
          </w:placeholder>
          <w:temporary/>
          <w:showingPlcHdr/>
          <w15:appearance w15:val="hidden"/>
          <w:text/>
        </w:sdtPr>
        <w:sdtEndPr/>
        <w:sdtContent>
          <w:r w:rsidR="009D5933">
            <w:t>Company</w:t>
          </w:r>
        </w:sdtContent>
      </w:sdt>
      <w:r w:rsidR="009D5933">
        <w:t> | </w:t>
      </w:r>
      <w:sdt>
        <w:sdtPr>
          <w:alias w:val="Dates From - To for Job 2:"/>
          <w:tag w:val="Dates From - To for Job 2:"/>
          <w:id w:val="-1256672044"/>
          <w:placeholder>
            <w:docPart w:val="1F0E4499A53D4E438662E09D9A4CD402"/>
          </w:placeholder>
          <w:temporary/>
          <w:showingPlcHdr/>
          <w15:appearance w15:val="hidden"/>
          <w:text/>
        </w:sdtPr>
        <w:sdtEndPr/>
        <w:sdtContent>
          <w:r w:rsidR="009D5933">
            <w:t>Dates From - To</w:t>
          </w:r>
        </w:sdtContent>
      </w:sdt>
    </w:p>
    <w:sdt>
      <w:sdtPr>
        <w:alias w:val="Key responsibilities for Job Title 2:"/>
        <w:tag w:val="Key responsibilities for Job Title 2:"/>
        <w:id w:val="2140524828"/>
        <w:placeholder>
          <w:docPart w:val="BC1ED21786DC4B3AA1B464B4A5B6FF5A"/>
        </w:placeholder>
        <w:temporary/>
        <w:showingPlcHdr/>
        <w15:appearance w15:val="hidden"/>
      </w:sdtPr>
      <w:sdtEndPr/>
      <w:sdtContent>
        <w:p w:rsidR="001B29CF" w:rsidRPr="001B29CF" w:rsidRDefault="009D5933" w:rsidP="001B29CF">
          <w:pPr>
            <w:pStyle w:val="ListBullet"/>
          </w:pPr>
          <w:r w:rsidRPr="001B29CF">
            <w:t>This is the place for a brief summary of your key responsibilities and most stellar accomplishments.</w:t>
          </w:r>
        </w:p>
      </w:sdtContent>
    </w:sdt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049" w:rsidRDefault="00CE4049">
      <w:pPr>
        <w:spacing w:after="0"/>
      </w:pPr>
      <w:r>
        <w:separator/>
      </w:r>
    </w:p>
  </w:endnote>
  <w:endnote w:type="continuationSeparator" w:id="0">
    <w:p w:rsidR="00CE4049" w:rsidRDefault="00CE40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B585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049" w:rsidRDefault="00CE4049">
      <w:pPr>
        <w:spacing w:after="0"/>
      </w:pPr>
      <w:r>
        <w:separator/>
      </w:r>
    </w:p>
  </w:footnote>
  <w:footnote w:type="continuationSeparator" w:id="0">
    <w:p w:rsidR="00CE4049" w:rsidRDefault="00CE40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B85EE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58"/>
    <w:rsid w:val="000A4F59"/>
    <w:rsid w:val="00141A4C"/>
    <w:rsid w:val="001B29CF"/>
    <w:rsid w:val="0028220F"/>
    <w:rsid w:val="00356C14"/>
    <w:rsid w:val="005B17BE"/>
    <w:rsid w:val="00617B26"/>
    <w:rsid w:val="006270A9"/>
    <w:rsid w:val="00675956"/>
    <w:rsid w:val="00681034"/>
    <w:rsid w:val="00692F9C"/>
    <w:rsid w:val="00816216"/>
    <w:rsid w:val="0087734B"/>
    <w:rsid w:val="009D5933"/>
    <w:rsid w:val="00A40651"/>
    <w:rsid w:val="00AB5858"/>
    <w:rsid w:val="00BD768D"/>
    <w:rsid w:val="00C61F8E"/>
    <w:rsid w:val="00CE4049"/>
    <w:rsid w:val="00E50559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7D103"/>
  <w15:chartTrackingRefBased/>
  <w15:docId w15:val="{C48AEF9D-50D7-4CDA-AAB4-B1EB43E7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58"/>
  </w:style>
  <w:style w:type="paragraph" w:styleId="Heading1">
    <w:name w:val="heading 1"/>
    <w:basedOn w:val="Normal"/>
    <w:next w:val="Normal"/>
    <w:link w:val="Heading1Char"/>
    <w:uiPriority w:val="9"/>
    <w:qFormat/>
    <w:rsid w:val="00AB585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85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85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85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85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85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85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85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85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85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585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B585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8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858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AB5858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5858"/>
    <w:rPr>
      <w:b/>
      <w:bCs/>
      <w:smallCap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85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858"/>
    <w:rPr>
      <w:rFonts w:asciiTheme="majorHAnsi" w:eastAsiaTheme="majorEastAsia" w:hAnsiTheme="majorHAnsi" w:cstheme="majorBidi"/>
      <w:sz w:val="26"/>
      <w:szCs w:val="26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85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85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858"/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85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85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85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8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85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85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85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585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5858"/>
    <w:rPr>
      <w:i/>
      <w:iCs/>
      <w:color w:val="auto"/>
    </w:rPr>
  </w:style>
  <w:style w:type="paragraph" w:styleId="NoSpacing">
    <w:name w:val="No Spacing"/>
    <w:uiPriority w:val="1"/>
    <w:qFormat/>
    <w:rsid w:val="00AB58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585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5858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85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5858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B5858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son%20Bacordo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03486EF5C546029509D214703FD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5D8D7-931B-4FEC-95EB-6ECC3986EA9A}"/>
      </w:docPartPr>
      <w:docPartBody>
        <w:p w:rsidR="00000000" w:rsidRDefault="0050361D">
          <w:pPr>
            <w:pStyle w:val="6703486EF5C546029509D214703FD8F4"/>
          </w:pPr>
          <w:r>
            <w:t>To get started right away, just click any placeholder text (such as this) and start typing to replace it with your own.</w:t>
          </w:r>
        </w:p>
      </w:docPartBody>
    </w:docPart>
    <w:docPart>
      <w:docPartPr>
        <w:name w:val="30AE3D1006934D74A45ABC6230ADB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D1C45-9FCB-45FA-B00B-D7FFFF512BD9}"/>
      </w:docPartPr>
      <w:docPartBody>
        <w:p w:rsidR="00000000" w:rsidRDefault="0050361D">
          <w:pPr>
            <w:pStyle w:val="30AE3D1006934D74A45ABC6230ADBAAF"/>
          </w:pPr>
          <w:r>
            <w:t>Education</w:t>
          </w:r>
        </w:p>
      </w:docPartBody>
    </w:docPart>
    <w:docPart>
      <w:docPartPr>
        <w:name w:val="E97C88C9A95A41E08A8A975E74699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6F02A-6112-45A9-AEAB-57C7C9780255}"/>
      </w:docPartPr>
      <w:docPartBody>
        <w:p w:rsidR="00000000" w:rsidRDefault="0050361D">
          <w:pPr>
            <w:pStyle w:val="E97C88C9A95A41E08A8A975E74699D96"/>
          </w:pPr>
          <w:r>
            <w:t>Click here to enter text</w:t>
          </w:r>
        </w:p>
      </w:docPartBody>
    </w:docPart>
    <w:docPart>
      <w:docPartPr>
        <w:name w:val="6168FABE22E9449CA32C57D355D02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074B0-0B0D-455E-973A-138504EB86C1}"/>
      </w:docPartPr>
      <w:docPartBody>
        <w:p w:rsidR="00000000" w:rsidRDefault="0050361D">
          <w:pPr>
            <w:pStyle w:val="6168FABE22E9449CA32C57D355D02D00"/>
          </w:pPr>
          <w:r>
            <w:t>Click here to enter text</w:t>
          </w:r>
        </w:p>
      </w:docPartBody>
    </w:docPart>
    <w:docPart>
      <w:docPartPr>
        <w:name w:val="16910F8BE0E74E179086A74035201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F9F8C-CA5F-43EF-B678-246771DB3AC9}"/>
      </w:docPartPr>
      <w:docPartBody>
        <w:p w:rsidR="00000000" w:rsidRDefault="0050361D">
          <w:pPr>
            <w:pStyle w:val="16910F8BE0E74E179086A74035201785"/>
          </w:pPr>
          <w:r>
            <w:t>Job Title</w:t>
          </w:r>
        </w:p>
      </w:docPartBody>
    </w:docPart>
    <w:docPart>
      <w:docPartPr>
        <w:name w:val="607E5660C49347A2BEB59FDDEC24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7AD5F-11A2-47F1-ADD5-6C1D8D97E93A}"/>
      </w:docPartPr>
      <w:docPartBody>
        <w:p w:rsidR="00000000" w:rsidRDefault="0050361D">
          <w:pPr>
            <w:pStyle w:val="607E5660C49347A2BEB59FDDEC245E7D"/>
          </w:pPr>
          <w:r>
            <w:t>Company</w:t>
          </w:r>
        </w:p>
      </w:docPartBody>
    </w:docPart>
    <w:docPart>
      <w:docPartPr>
        <w:name w:val="1F0E4499A53D4E438662E09D9A4CD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E35EB-9531-4765-9F57-406A7A358126}"/>
      </w:docPartPr>
      <w:docPartBody>
        <w:p w:rsidR="00000000" w:rsidRDefault="0050361D">
          <w:pPr>
            <w:pStyle w:val="1F0E4499A53D4E438662E09D9A4CD402"/>
          </w:pPr>
          <w:r>
            <w:t>Dates From - To</w:t>
          </w:r>
        </w:p>
      </w:docPartBody>
    </w:docPart>
    <w:docPart>
      <w:docPartPr>
        <w:name w:val="BC1ED21786DC4B3AA1B464B4A5B6F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EDC5F-0682-4A26-A794-41D2854317F4}"/>
      </w:docPartPr>
      <w:docPartBody>
        <w:p w:rsidR="00000000" w:rsidRDefault="0050361D">
          <w:pPr>
            <w:pStyle w:val="BC1ED21786DC4B3AA1B464B4A5B6FF5A"/>
          </w:pPr>
          <w:r w:rsidRPr="001B29CF"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D"/>
    <w:rsid w:val="0050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E9AA35B9BB443E8AE80FB7F3B0A207">
    <w:name w:val="99E9AA35B9BB443E8AE80FB7F3B0A207"/>
  </w:style>
  <w:style w:type="paragraph" w:customStyle="1" w:styleId="7E02EEE6B59841E98361AA504FD592B0">
    <w:name w:val="7E02EEE6B59841E98361AA504FD592B0"/>
  </w:style>
  <w:style w:type="paragraph" w:customStyle="1" w:styleId="B400BC60A88B488698F075ADBF243863">
    <w:name w:val="B400BC60A88B488698F075ADBF243863"/>
  </w:style>
  <w:style w:type="paragraph" w:customStyle="1" w:styleId="97F48DF3CDC24C689FA78C9C49C3D5A6">
    <w:name w:val="97F48DF3CDC24C689FA78C9C49C3D5A6"/>
  </w:style>
  <w:style w:type="paragraph" w:customStyle="1" w:styleId="F2078FDBD68E4613B02F52115E841A36">
    <w:name w:val="F2078FDBD68E4613B02F52115E841A36"/>
  </w:style>
  <w:style w:type="paragraph" w:customStyle="1" w:styleId="6703486EF5C546029509D214703FD8F4">
    <w:name w:val="6703486EF5C546029509D214703FD8F4"/>
  </w:style>
  <w:style w:type="paragraph" w:customStyle="1" w:styleId="30AE3D1006934D74A45ABC6230ADBAAF">
    <w:name w:val="30AE3D1006934D74A45ABC6230ADBAAF"/>
  </w:style>
  <w:style w:type="paragraph" w:customStyle="1" w:styleId="E5876F8653184A779BBFBFA239B8EB6E">
    <w:name w:val="E5876F8653184A779BBFBFA239B8EB6E"/>
  </w:style>
  <w:style w:type="paragraph" w:customStyle="1" w:styleId="829847E2A7364A438413DE8894108B87">
    <w:name w:val="829847E2A7364A438413DE8894108B87"/>
  </w:style>
  <w:style w:type="paragraph" w:customStyle="1" w:styleId="0F4CD1E9B5264B4B8612D95E1306E4C3">
    <w:name w:val="0F4CD1E9B5264B4B8612D95E1306E4C3"/>
  </w:style>
  <w:style w:type="paragraph" w:customStyle="1" w:styleId="E97C88C9A95A41E08A8A975E74699D96">
    <w:name w:val="E97C88C9A95A41E08A8A975E74699D96"/>
  </w:style>
  <w:style w:type="paragraph" w:customStyle="1" w:styleId="4C66963FCB544E64BB3F4B0E36986B2C">
    <w:name w:val="4C66963FCB544E64BB3F4B0E36986B2C"/>
  </w:style>
  <w:style w:type="paragraph" w:customStyle="1" w:styleId="5AE5128983C4479B8BF72F35BD1F4FA3">
    <w:name w:val="5AE5128983C4479B8BF72F35BD1F4FA3"/>
  </w:style>
  <w:style w:type="paragraph" w:customStyle="1" w:styleId="F80BEDAACEE54F05A088E8CA6586A04D">
    <w:name w:val="F80BEDAACEE54F05A088E8CA6586A04D"/>
  </w:style>
  <w:style w:type="paragraph" w:customStyle="1" w:styleId="6168FABE22E9449CA32C57D355D02D00">
    <w:name w:val="6168FABE22E9449CA32C57D355D02D00"/>
  </w:style>
  <w:style w:type="paragraph" w:customStyle="1" w:styleId="BDA64C5B199D47369B627549D361A629">
    <w:name w:val="BDA64C5B199D47369B627549D361A629"/>
  </w:style>
  <w:style w:type="paragraph" w:customStyle="1" w:styleId="2F3E51093A6F45D38CDEC5FDA515A044">
    <w:name w:val="2F3E51093A6F45D38CDEC5FDA515A044"/>
  </w:style>
  <w:style w:type="paragraph" w:customStyle="1" w:styleId="4C57236E49554D97AC0312D00ABD8378">
    <w:name w:val="4C57236E49554D97AC0312D00ABD8378"/>
  </w:style>
  <w:style w:type="paragraph" w:customStyle="1" w:styleId="8AFC06FA2F54421087C10447BD9085E5">
    <w:name w:val="8AFC06FA2F54421087C10447BD9085E5"/>
  </w:style>
  <w:style w:type="paragraph" w:customStyle="1" w:styleId="0C56CA5C45104714941B780BF3179AA7">
    <w:name w:val="0C56CA5C45104714941B780BF3179AA7"/>
  </w:style>
  <w:style w:type="paragraph" w:customStyle="1" w:styleId="2FF2375647454FBD9061AA0369006FA8">
    <w:name w:val="2FF2375647454FBD9061AA0369006FA8"/>
  </w:style>
  <w:style w:type="paragraph" w:customStyle="1" w:styleId="10062205E9254A6C80C592EBFC134B6A">
    <w:name w:val="10062205E9254A6C80C592EBFC134B6A"/>
  </w:style>
  <w:style w:type="paragraph" w:customStyle="1" w:styleId="CD8419E8FD884669B36EB46C537EFBC3">
    <w:name w:val="CD8419E8FD884669B36EB46C537EFBC3"/>
  </w:style>
  <w:style w:type="paragraph" w:customStyle="1" w:styleId="92080517E5154148AB607C92AE4F94A9">
    <w:name w:val="92080517E5154148AB607C92AE4F94A9"/>
  </w:style>
  <w:style w:type="paragraph" w:customStyle="1" w:styleId="E4538386EE384718962E023516A3D6D1">
    <w:name w:val="E4538386EE384718962E023516A3D6D1"/>
  </w:style>
  <w:style w:type="paragraph" w:customStyle="1" w:styleId="DDB91E9D900A428F9E87D136F54A1ED5">
    <w:name w:val="DDB91E9D900A428F9E87D136F54A1ED5"/>
  </w:style>
  <w:style w:type="paragraph" w:customStyle="1" w:styleId="168B987455AF485DB261333E1CAAA95B">
    <w:name w:val="168B987455AF485DB261333E1CAAA95B"/>
  </w:style>
  <w:style w:type="paragraph" w:customStyle="1" w:styleId="92BFC0539CC747B9AEFBF7477DAEB8E1">
    <w:name w:val="92BFC0539CC747B9AEFBF7477DAEB8E1"/>
  </w:style>
  <w:style w:type="paragraph" w:customStyle="1" w:styleId="4E598B36F0424C7F98EF3DAA20BE0233">
    <w:name w:val="4E598B36F0424C7F98EF3DAA20BE0233"/>
  </w:style>
  <w:style w:type="paragraph" w:customStyle="1" w:styleId="16910F8BE0E74E179086A74035201785">
    <w:name w:val="16910F8BE0E74E179086A74035201785"/>
  </w:style>
  <w:style w:type="paragraph" w:customStyle="1" w:styleId="607E5660C49347A2BEB59FDDEC245E7D">
    <w:name w:val="607E5660C49347A2BEB59FDDEC245E7D"/>
  </w:style>
  <w:style w:type="paragraph" w:customStyle="1" w:styleId="1F0E4499A53D4E438662E09D9A4CD402">
    <w:name w:val="1F0E4499A53D4E438662E09D9A4CD402"/>
  </w:style>
  <w:style w:type="paragraph" w:customStyle="1" w:styleId="BC1ED21786DC4B3AA1B464B4A5B6FF5A">
    <w:name w:val="BC1ED21786DC4B3AA1B464B4A5B6FF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914E-7991-4C53-B92D-0CC4D9A6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Harrison Bacordo</dc:creator>
  <cp:keywords/>
  <cp:lastModifiedBy>Harrison Bacordo</cp:lastModifiedBy>
  <cp:revision>3</cp:revision>
  <dcterms:created xsi:type="dcterms:W3CDTF">2018-01-22T22:19:00Z</dcterms:created>
  <dcterms:modified xsi:type="dcterms:W3CDTF">2018-01-22T22:47:00Z</dcterms:modified>
  <cp:version/>
</cp:coreProperties>
</file>