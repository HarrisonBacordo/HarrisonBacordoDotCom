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B04DCE0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2D39975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B7BDF6B" wp14:editId="1A36DEAB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B4029A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7312E95DEBA341BCA85CAB6449F8161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234194">
                  <w:t>HB</w:t>
                </w:r>
              </w:sdtContent>
            </w:sdt>
            <w:bookmarkStart w:id="0" w:name="_GoBack"/>
            <w:bookmarkEnd w:id="0"/>
          </w:p>
          <w:p w14:paraId="3AB31158" w14:textId="7A141996" w:rsidR="00A50939" w:rsidRPr="00906BEE" w:rsidRDefault="001F60A1" w:rsidP="007569C1">
            <w:pPr>
              <w:pStyle w:val="Heading3"/>
            </w:pPr>
            <w:r>
              <w:t>Achievements</w:t>
            </w:r>
          </w:p>
          <w:p w14:paraId="491400C5" w14:textId="5579FD6A" w:rsidR="002C2CDD" w:rsidRDefault="001F60A1" w:rsidP="001F60A1">
            <w:r>
              <w:t>North Stafford High School: Junior and Senior class president.</w:t>
            </w:r>
          </w:p>
          <w:p w14:paraId="43FBA173" w14:textId="53FEAB60" w:rsidR="001F60A1" w:rsidRPr="00906BEE" w:rsidRDefault="001F60A1" w:rsidP="001F60A1"/>
          <w:p w14:paraId="1F6E5A77" w14:textId="77777777" w:rsidR="002C2CDD" w:rsidRPr="00906BEE" w:rsidRDefault="000D72E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33C7AA295B34F5E87EAE6736207FE2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378E967" w14:textId="46224311" w:rsidR="00851DDC" w:rsidRPr="00851DDC" w:rsidRDefault="00FD5404" w:rsidP="00741125">
            <w:pPr>
              <w:rPr>
                <w:i/>
              </w:rPr>
            </w:pPr>
            <w:r w:rsidRPr="00851DDC">
              <w:rPr>
                <w:u w:val="single"/>
              </w:rPr>
              <w:t>Java</w:t>
            </w:r>
            <w:r>
              <w:t xml:space="preserve">: </w:t>
            </w:r>
            <w:r w:rsidR="00851DDC">
              <w:rPr>
                <w:i/>
              </w:rPr>
              <w:t>Extremely confident</w:t>
            </w:r>
          </w:p>
          <w:p w14:paraId="2FD91EF9" w14:textId="77777777" w:rsidR="00851DDC" w:rsidRDefault="00851DDC" w:rsidP="00741125">
            <w:pPr>
              <w:rPr>
                <w:i/>
              </w:rPr>
            </w:pPr>
          </w:p>
          <w:p w14:paraId="38C5C821" w14:textId="1FDC4A2E" w:rsidR="00851DDC" w:rsidRDefault="00851DDC" w:rsidP="00741125">
            <w:pPr>
              <w:rPr>
                <w:i/>
              </w:rPr>
            </w:pPr>
            <w:r w:rsidRPr="00851DDC">
              <w:rPr>
                <w:u w:val="single"/>
              </w:rPr>
              <w:t>HTML</w:t>
            </w:r>
            <w:r>
              <w:t xml:space="preserve">:  </w:t>
            </w:r>
            <w:r>
              <w:rPr>
                <w:i/>
              </w:rPr>
              <w:t>Very confident</w:t>
            </w:r>
          </w:p>
          <w:p w14:paraId="69AC0CAB" w14:textId="77777777" w:rsidR="00851DDC" w:rsidRDefault="00851DDC" w:rsidP="00741125">
            <w:pPr>
              <w:rPr>
                <w:i/>
              </w:rPr>
            </w:pPr>
          </w:p>
          <w:p w14:paraId="5596E377" w14:textId="4B15D636" w:rsidR="00851DDC" w:rsidRDefault="00851DDC" w:rsidP="00741125">
            <w:pPr>
              <w:rPr>
                <w:i/>
              </w:rPr>
            </w:pPr>
            <w:r w:rsidRPr="00851DDC">
              <w:rPr>
                <w:u w:val="single"/>
              </w:rPr>
              <w:t>CSS</w:t>
            </w:r>
            <w:r>
              <w:t xml:space="preserve">: </w:t>
            </w:r>
            <w:r>
              <w:rPr>
                <w:i/>
              </w:rPr>
              <w:t>Very confident</w:t>
            </w:r>
          </w:p>
          <w:p w14:paraId="130FE9A7" w14:textId="64836A28" w:rsidR="00851DDC" w:rsidRDefault="00851DDC" w:rsidP="00741125">
            <w:pPr>
              <w:rPr>
                <w:i/>
              </w:rPr>
            </w:pPr>
          </w:p>
          <w:p w14:paraId="208C6D1B" w14:textId="037A073B" w:rsidR="00851DDC" w:rsidRDefault="00851DDC" w:rsidP="00741125">
            <w:pPr>
              <w:rPr>
                <w:i/>
              </w:rPr>
            </w:pPr>
            <w:r>
              <w:rPr>
                <w:u w:val="single"/>
              </w:rPr>
              <w:t>Processing</w:t>
            </w:r>
            <w:r>
              <w:t xml:space="preserve">: </w:t>
            </w:r>
            <w:r>
              <w:rPr>
                <w:i/>
              </w:rPr>
              <w:t>C</w:t>
            </w:r>
            <w:r>
              <w:rPr>
                <w:i/>
              </w:rPr>
              <w:t>onfident</w:t>
            </w:r>
          </w:p>
          <w:p w14:paraId="056164FE" w14:textId="046C0EB0" w:rsidR="00851DDC" w:rsidRDefault="00851DDC" w:rsidP="00741125">
            <w:pPr>
              <w:rPr>
                <w:i/>
              </w:rPr>
            </w:pPr>
          </w:p>
          <w:p w14:paraId="24AC60CF" w14:textId="066ADD72" w:rsidR="00851DDC" w:rsidRPr="00851DDC" w:rsidRDefault="00851DDC" w:rsidP="00741125">
            <w:pPr>
              <w:rPr>
                <w:i/>
              </w:rPr>
            </w:pPr>
            <w:r>
              <w:rPr>
                <w:u w:val="single"/>
              </w:rPr>
              <w:t>C</w:t>
            </w:r>
            <w:r>
              <w:t xml:space="preserve">: </w:t>
            </w:r>
            <w:proofErr w:type="gramStart"/>
            <w:r>
              <w:rPr>
                <w:i/>
              </w:rPr>
              <w:t>Pretty confident</w:t>
            </w:r>
            <w:proofErr w:type="gramEnd"/>
          </w:p>
          <w:p w14:paraId="6D3CA3A3" w14:textId="77777777" w:rsidR="00851DDC" w:rsidRDefault="00851DDC" w:rsidP="00741125">
            <w:pPr>
              <w:rPr>
                <w:i/>
              </w:rPr>
            </w:pPr>
          </w:p>
          <w:p w14:paraId="4F774B77" w14:textId="5848E6CD" w:rsidR="00851DDC" w:rsidRDefault="00851DDC" w:rsidP="00741125">
            <w:pPr>
              <w:rPr>
                <w:i/>
              </w:rPr>
            </w:pPr>
            <w:r>
              <w:rPr>
                <w:u w:val="single"/>
              </w:rPr>
              <w:t>Python</w:t>
            </w:r>
            <w:r>
              <w:t xml:space="preserve">: </w:t>
            </w:r>
            <w:r>
              <w:rPr>
                <w:i/>
              </w:rPr>
              <w:t>Just Learning</w:t>
            </w:r>
          </w:p>
          <w:p w14:paraId="702F2F16" w14:textId="77777777" w:rsidR="00851DDC" w:rsidRDefault="00851DDC" w:rsidP="00741125">
            <w:pPr>
              <w:rPr>
                <w:i/>
              </w:rPr>
            </w:pPr>
          </w:p>
          <w:p w14:paraId="679149FD" w14:textId="2E96F484" w:rsidR="00851DDC" w:rsidRPr="00851DDC" w:rsidRDefault="00851DDC" w:rsidP="00741125">
            <w:pPr>
              <w:rPr>
                <w:u w:val="single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1DFB280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4BD0690B" w14:textId="2EC89F9A" w:rsidR="00C612DA" w:rsidRPr="00906BEE" w:rsidRDefault="000D72E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754EB0D9F494AE1A5A653CC2A876990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1F60A1">
                        <w:t>Harrison Bacordo</w:t>
                      </w:r>
                    </w:sdtContent>
                  </w:sdt>
                </w:p>
                <w:p w14:paraId="155AA7AF" w14:textId="3BA73159" w:rsidR="00906BEE" w:rsidRPr="00906BEE" w:rsidRDefault="000D72EE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5165BC9934A94E9E85F766F6D5100A7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34194">
                        <w:t>Computer science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C281ED09001E42E29483774B4192E47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34194">
                        <w:t>harrisonbacordo.com</w:t>
                      </w:r>
                      <w:r w:rsidR="00D30EC9">
                        <w:br/>
                        <w:t>Harrisonbacordo@gmail.com | (027) 841-9768</w:t>
                      </w:r>
                    </w:sdtContent>
                  </w:sdt>
                </w:p>
              </w:tc>
            </w:tr>
          </w:tbl>
          <w:p w14:paraId="0DCFAEBF" w14:textId="77777777" w:rsidR="002C2CDD" w:rsidRPr="00906BEE" w:rsidRDefault="000D72E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6458B268FC24801A983B428CC0F28E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36F8B7B" w14:textId="77777777" w:rsidR="002C2CDD" w:rsidRPr="00906BEE" w:rsidRDefault="00234194" w:rsidP="007569C1">
            <w:pPr>
              <w:pStyle w:val="Heading4"/>
            </w:pPr>
            <w:r>
              <w:t>Sales advisor</w:t>
            </w:r>
            <w:r w:rsidR="002C2CDD" w:rsidRPr="00906BEE">
              <w:t xml:space="preserve"> • </w:t>
            </w:r>
            <w:r>
              <w:t>kathmandu</w:t>
            </w:r>
            <w:r w:rsidR="002C2CDD" w:rsidRPr="00906BEE">
              <w:t xml:space="preserve"> • </w:t>
            </w:r>
            <w:r>
              <w:t>july 2016</w:t>
            </w:r>
            <w:r w:rsidR="00F47E97" w:rsidRPr="00906BEE">
              <w:t xml:space="preserve"> – </w:t>
            </w:r>
            <w:r>
              <w:t>present</w:t>
            </w:r>
          </w:p>
          <w:p w14:paraId="48D09E54" w14:textId="30CD79FE" w:rsidR="00904954" w:rsidRPr="00904954" w:rsidRDefault="00904954" w:rsidP="00904954">
            <w:pPr>
              <w:rPr>
                <w:sz w:val="16"/>
                <w:szCs w:val="16"/>
              </w:rPr>
            </w:pPr>
            <w:r w:rsidRPr="00904954">
              <w:rPr>
                <w:sz w:val="16"/>
                <w:szCs w:val="16"/>
              </w:rPr>
              <w:t>I have worked at Kathmandu from July 2016 to present. This job has taught me the importance of customer service and multitasking with efficiency in a dynamic environment. The work I did consisted primarily of helping customers make informed purchases on outdoor gear, restocking the store floor, and working tills.</w:t>
            </w:r>
          </w:p>
          <w:p w14:paraId="1946F36F" w14:textId="51E3E865" w:rsidR="002C2CDD" w:rsidRPr="00906BEE" w:rsidRDefault="002C2CDD" w:rsidP="007569C1"/>
          <w:p w14:paraId="51F5A5A4" w14:textId="77777777" w:rsidR="002C2CDD" w:rsidRPr="00906BEE" w:rsidRDefault="00234194" w:rsidP="007569C1">
            <w:pPr>
              <w:pStyle w:val="Heading4"/>
            </w:pPr>
            <w:r>
              <w:t>crew member</w:t>
            </w:r>
            <w:r w:rsidR="002C2CDD" w:rsidRPr="00906BEE">
              <w:t xml:space="preserve"> • </w:t>
            </w:r>
            <w:r>
              <w:t>chipotle mexican grill</w:t>
            </w:r>
            <w:r w:rsidR="002C2CDD" w:rsidRPr="00906BEE">
              <w:t xml:space="preserve"> • </w:t>
            </w:r>
            <w:r>
              <w:t>december 2014</w:t>
            </w:r>
            <w:r w:rsidR="00F47E97" w:rsidRPr="00906BEE">
              <w:t xml:space="preserve"> – </w:t>
            </w:r>
            <w:r>
              <w:t>august 2015</w:t>
            </w:r>
          </w:p>
          <w:p w14:paraId="20FDDF71" w14:textId="4299C5CD" w:rsidR="00904954" w:rsidRPr="00904954" w:rsidRDefault="00904954" w:rsidP="00904954">
            <w:pPr>
              <w:rPr>
                <w:sz w:val="14"/>
                <w:szCs w:val="14"/>
              </w:rPr>
            </w:pPr>
            <w:r w:rsidRPr="00904954">
              <w:rPr>
                <w:sz w:val="14"/>
                <w:szCs w:val="14"/>
              </w:rPr>
              <w:t xml:space="preserve">I worked at Chipotle from December 2014 until August 2015 as a crew member </w:t>
            </w:r>
            <w:r>
              <w:rPr>
                <w:sz w:val="14"/>
                <w:szCs w:val="14"/>
              </w:rPr>
              <w:t xml:space="preserve">working the grills. The job not </w:t>
            </w:r>
            <w:r w:rsidRPr="00904954">
              <w:rPr>
                <w:sz w:val="14"/>
                <w:szCs w:val="14"/>
              </w:rPr>
              <w:t xml:space="preserve">only taught me how to prep and cook fresh food from scratch, it more importantly </w:t>
            </w:r>
            <w:r>
              <w:rPr>
                <w:sz w:val="14"/>
                <w:szCs w:val="14"/>
              </w:rPr>
              <w:t xml:space="preserve">showed me the tremendous effect </w:t>
            </w:r>
            <w:r w:rsidRPr="00904954">
              <w:rPr>
                <w:sz w:val="14"/>
                <w:szCs w:val="14"/>
              </w:rPr>
              <w:t xml:space="preserve">that teamwork and communication can have on maintaining a consistently bustling restaurant. This job also </w:t>
            </w:r>
            <w:r>
              <w:rPr>
                <w:sz w:val="14"/>
                <w:szCs w:val="14"/>
              </w:rPr>
              <w:t xml:space="preserve">helped me </w:t>
            </w:r>
            <w:r w:rsidRPr="00904954">
              <w:rPr>
                <w:sz w:val="14"/>
                <w:szCs w:val="14"/>
              </w:rPr>
              <w:t>greatly in working under pressure. I left in August 2015 to go back to univer</w:t>
            </w:r>
            <w:r>
              <w:rPr>
                <w:sz w:val="14"/>
                <w:szCs w:val="14"/>
              </w:rPr>
              <w:t xml:space="preserve">sity and eventually move to New </w:t>
            </w:r>
            <w:r w:rsidRPr="00904954">
              <w:rPr>
                <w:sz w:val="14"/>
                <w:szCs w:val="14"/>
              </w:rPr>
              <w:t>Zealand to further my education.</w:t>
            </w:r>
          </w:p>
          <w:p w14:paraId="57E066E2" w14:textId="11DADF07" w:rsidR="002C2CDD" w:rsidRPr="00906BEE" w:rsidRDefault="002C2CDD" w:rsidP="007569C1"/>
          <w:p w14:paraId="56D7D1EE" w14:textId="77777777" w:rsidR="002C2CDD" w:rsidRPr="00906BEE" w:rsidRDefault="000D72E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ED84760342447948EAFC71CE77BB45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09D6B88" w14:textId="77777777" w:rsidR="002C2CDD" w:rsidRPr="00906BEE" w:rsidRDefault="00234194" w:rsidP="007569C1">
            <w:pPr>
              <w:pStyle w:val="Heading4"/>
            </w:pPr>
            <w:r>
              <w:t>bsc Computer Science</w:t>
            </w:r>
            <w:r w:rsidR="002C2CDD" w:rsidRPr="00906BEE">
              <w:t xml:space="preserve"> • </w:t>
            </w:r>
            <w:r>
              <w:t>expected 2019</w:t>
            </w:r>
            <w:r w:rsidR="002C2CDD" w:rsidRPr="00906BEE">
              <w:t xml:space="preserve"> • </w:t>
            </w:r>
            <w:r>
              <w:t>victoria university of wellington</w:t>
            </w:r>
          </w:p>
          <w:p w14:paraId="4A477A7E" w14:textId="64906BDC" w:rsidR="002C2CDD" w:rsidRPr="00906BEE" w:rsidRDefault="00BF6395" w:rsidP="00904954">
            <w:r>
              <w:t>Along with computer science courses, I also t</w:t>
            </w:r>
            <w:r w:rsidR="00851DDC">
              <w:t xml:space="preserve">ook courses in </w:t>
            </w:r>
            <w:r>
              <w:t xml:space="preserve">various levels of </w:t>
            </w:r>
            <w:r w:rsidR="00851DDC">
              <w:t xml:space="preserve">software </w:t>
            </w:r>
            <w:r>
              <w:t>engineering</w:t>
            </w:r>
            <w:r w:rsidR="00851DDC">
              <w:t xml:space="preserve">, network engineering, </w:t>
            </w:r>
            <w:r>
              <w:t>and computer graphics.</w:t>
            </w:r>
          </w:p>
          <w:p w14:paraId="33330226" w14:textId="77777777" w:rsidR="002C2CDD" w:rsidRPr="00906BEE" w:rsidRDefault="000D72E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FF84CCEB70348FFB57F099E8B0D4B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46E6457E" w14:textId="5243C375" w:rsidR="00741125" w:rsidRPr="00BF6395" w:rsidRDefault="00762353" w:rsidP="00741125">
            <w:pPr>
              <w:rPr>
                <w:sz w:val="20"/>
                <w:szCs w:val="20"/>
              </w:rPr>
            </w:pPr>
            <w:r w:rsidRPr="00BF6395">
              <w:rPr>
                <w:sz w:val="20"/>
                <w:szCs w:val="20"/>
              </w:rPr>
              <w:t>I volunteered for a Young Life summer camp from July 2013 to end of August 2013. I was a part of the dish-washing crew, working from the beginning of breakfast until the end of dinner. I also helped new campers move their bags from the bus to their cabins.</w:t>
            </w:r>
          </w:p>
        </w:tc>
      </w:tr>
    </w:tbl>
    <w:p w14:paraId="549A38A4" w14:textId="77777777" w:rsidR="00290AAA" w:rsidRDefault="00290AAA" w:rsidP="00E22E87">
      <w:pPr>
        <w:pStyle w:val="NoSpacing"/>
      </w:pPr>
    </w:p>
    <w:sectPr w:rsidR="00290AAA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D7611" w14:textId="77777777" w:rsidR="00234194" w:rsidRDefault="00234194" w:rsidP="00713050">
      <w:pPr>
        <w:spacing w:line="240" w:lineRule="auto"/>
      </w:pPr>
      <w:r>
        <w:separator/>
      </w:r>
    </w:p>
  </w:endnote>
  <w:endnote w:type="continuationSeparator" w:id="0">
    <w:p w14:paraId="70AF6AE2" w14:textId="77777777" w:rsidR="00234194" w:rsidRDefault="0023419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4F64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747EA6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B169911" wp14:editId="6CFAE62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85D56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2BAD6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05D7E13" wp14:editId="4DBA9969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0C110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A80F1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9C2A63" wp14:editId="2412D841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6017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5730C1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FF099D" wp14:editId="302070E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01782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8A06E8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DB66A009054486DB8D5CEDD5FF3E9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74F42FC" w14:textId="77777777" w:rsidR="00684488" w:rsidRPr="00CA3DF1" w:rsidRDefault="00234194" w:rsidP="00811117">
              <w:pPr>
                <w:pStyle w:val="Footer"/>
              </w:pPr>
              <w:r>
                <w:t>harrisonbacordo@gmail.com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A95932C32154C5199EC603ED05CBA4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6C9761F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F2BAA53BD3E849DC8645B4E3121FBCB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9C53C0F" w14:textId="77777777" w:rsidR="00684488" w:rsidRPr="00C2098A" w:rsidRDefault="00234194" w:rsidP="00811117">
              <w:pPr>
                <w:pStyle w:val="Footer"/>
              </w:pPr>
              <w:r>
                <w:t xml:space="preserve">027-841-9768                             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61E6411FDD684BA4811C5E4436CD7BC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E9DD926" w14:textId="77777777" w:rsidR="00684488" w:rsidRPr="00C2098A" w:rsidRDefault="00234194" w:rsidP="00811117">
              <w:pPr>
                <w:pStyle w:val="Footer"/>
              </w:pPr>
              <w:r>
                <w:t>www.linkedin.com/in/harrison-bacordo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C33B0" w14:textId="659072D0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3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516"/>
      <w:gridCol w:w="3516"/>
      <w:gridCol w:w="3480"/>
    </w:tblGrid>
    <w:tr w:rsidR="00234194" w14:paraId="35BA64EF" w14:textId="77777777" w:rsidTr="001F60A1">
      <w:tc>
        <w:tcPr>
          <w:tcW w:w="1667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52F4FC55" w14:textId="77777777" w:rsidR="00234194" w:rsidRDefault="00234194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7980F7B" wp14:editId="4F96D00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F2E55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1667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1B813BAC" w14:textId="77777777" w:rsidR="00234194" w:rsidRDefault="00234194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B871EA" wp14:editId="29F70D21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71CB0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650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47DAF373" w14:textId="77777777" w:rsidR="00234194" w:rsidRDefault="00234194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BF6CC7" wp14:editId="1BBCD434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1FB835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34194" w14:paraId="0B3ADFA7" w14:textId="77777777" w:rsidTr="001F60A1">
      <w:tc>
        <w:tcPr>
          <w:tcW w:w="1667" w:type="pct"/>
          <w:tcMar>
            <w:top w:w="144" w:type="dxa"/>
            <w:left w:w="115" w:type="dxa"/>
            <w:right w:w="115" w:type="dxa"/>
          </w:tcMar>
        </w:tcPr>
        <w:p w14:paraId="4ABEFCB7" w14:textId="77777777" w:rsidR="00234194" w:rsidRPr="00CA3DF1" w:rsidRDefault="000D72EE" w:rsidP="003C5528">
          <w:pPr>
            <w:pStyle w:val="Footer"/>
          </w:pPr>
          <w:sdt>
            <w:sdtPr>
              <w:rPr>
                <w:sz w:val="14"/>
                <w:szCs w:val="14"/>
              </w:rPr>
              <w:alias w:val="Enter email:"/>
              <w:tag w:val="Enter email:"/>
              <w:id w:val="-1689822732"/>
              <w:placeholder>
                <w:docPart w:val="2CF92A1FB4C14334B2233C38B3C17EC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234194" w:rsidRPr="00234194">
                <w:rPr>
                  <w:sz w:val="14"/>
                  <w:szCs w:val="14"/>
                </w:rPr>
                <w:t>harrisonbacordo@gmail.com</w:t>
              </w:r>
            </w:sdtContent>
          </w:sdt>
        </w:p>
      </w:tc>
      <w:tc>
        <w:tcPr>
          <w:tcW w:w="1667" w:type="pct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D2F370371D234D7AA29B6B23B94BBAD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BF1D4CB" w14:textId="77777777" w:rsidR="00234194" w:rsidRPr="00C2098A" w:rsidRDefault="00234194" w:rsidP="00217980">
              <w:pPr>
                <w:pStyle w:val="Footer"/>
              </w:pPr>
              <w:r>
                <w:t xml:space="preserve">027-841-9768                              </w:t>
              </w:r>
            </w:p>
          </w:sdtContent>
        </w:sdt>
      </w:tc>
      <w:tc>
        <w:tcPr>
          <w:tcW w:w="1650" w:type="pct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4"/>
              <w:szCs w:val="14"/>
            </w:rPr>
            <w:alias w:val="Enter linkedIn url:"/>
            <w:tag w:val="Enter linkedIn url:"/>
            <w:id w:val="-1529023829"/>
            <w:placeholder>
              <w:docPart w:val="02E1471450734A5DB10A796EC6C06E18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77D4132" w14:textId="77777777" w:rsidR="00234194" w:rsidRPr="00C2098A" w:rsidRDefault="00234194" w:rsidP="00217980">
              <w:pPr>
                <w:pStyle w:val="Footer"/>
              </w:pPr>
              <w:r w:rsidRPr="00234194">
                <w:rPr>
                  <w:sz w:val="14"/>
                  <w:szCs w:val="14"/>
                </w:rPr>
                <w:t>www.linkedin.com/in/harrison-bacordo</w:t>
              </w:r>
            </w:p>
          </w:sdtContent>
        </w:sdt>
      </w:tc>
    </w:tr>
  </w:tbl>
  <w:p w14:paraId="6CA2BDE4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F2443" w14:textId="77777777" w:rsidR="00234194" w:rsidRDefault="00234194" w:rsidP="00713050">
      <w:pPr>
        <w:spacing w:line="240" w:lineRule="auto"/>
      </w:pPr>
      <w:r>
        <w:separator/>
      </w:r>
    </w:p>
  </w:footnote>
  <w:footnote w:type="continuationSeparator" w:id="0">
    <w:p w14:paraId="32448ACD" w14:textId="77777777" w:rsidR="00234194" w:rsidRDefault="0023419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6279D0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0C4A57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99F759" wp14:editId="3CB306B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0AAEAAA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234194">
                <w:t>HB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4FCCC7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30BDED5" w14:textId="432904E7" w:rsidR="001A5CA9" w:rsidRPr="009B3C40" w:rsidRDefault="000D72E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1F60A1">
                      <w:t>Harrison Bacordo</w:t>
                    </w:r>
                  </w:sdtContent>
                </w:sdt>
              </w:p>
              <w:p w14:paraId="497051BE" w14:textId="2B46115D" w:rsidR="001A5CA9" w:rsidRDefault="000D72EE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34194">
                      <w:t>Computer science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30EC9">
                      <w:t>harrisonbacordo.com</w:t>
                    </w:r>
                    <w:r w:rsidR="00D30EC9">
                      <w:br/>
                      <w:t>Harrisonbacordo@gmail.com | (027) 841-9768</w:t>
                    </w:r>
                  </w:sdtContent>
                </w:sdt>
              </w:p>
            </w:tc>
          </w:tr>
        </w:tbl>
        <w:p w14:paraId="213DAD21" w14:textId="77777777" w:rsidR="001A5CA9" w:rsidRPr="00F207C0" w:rsidRDefault="001A5CA9" w:rsidP="001A5CA9"/>
      </w:tc>
    </w:tr>
  </w:tbl>
  <w:p w14:paraId="48C03823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94"/>
    <w:rsid w:val="00091382"/>
    <w:rsid w:val="000A07DA"/>
    <w:rsid w:val="000A2BFA"/>
    <w:rsid w:val="000B0619"/>
    <w:rsid w:val="000B61CA"/>
    <w:rsid w:val="000D72EE"/>
    <w:rsid w:val="000F7610"/>
    <w:rsid w:val="00114ED7"/>
    <w:rsid w:val="00140B0E"/>
    <w:rsid w:val="001A5CA9"/>
    <w:rsid w:val="001B2AC1"/>
    <w:rsid w:val="001B403A"/>
    <w:rsid w:val="001B42F2"/>
    <w:rsid w:val="001C386E"/>
    <w:rsid w:val="001F4583"/>
    <w:rsid w:val="001F60A1"/>
    <w:rsid w:val="00217980"/>
    <w:rsid w:val="00234194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2353"/>
    <w:rsid w:val="00763832"/>
    <w:rsid w:val="007D2696"/>
    <w:rsid w:val="007D2FD2"/>
    <w:rsid w:val="00811117"/>
    <w:rsid w:val="00823C54"/>
    <w:rsid w:val="0083254A"/>
    <w:rsid w:val="00841146"/>
    <w:rsid w:val="00851DDC"/>
    <w:rsid w:val="0088504C"/>
    <w:rsid w:val="0089382B"/>
    <w:rsid w:val="008A1907"/>
    <w:rsid w:val="008C6BCA"/>
    <w:rsid w:val="008C7B50"/>
    <w:rsid w:val="008E4B30"/>
    <w:rsid w:val="00904954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971F9"/>
    <w:rsid w:val="00BA5B40"/>
    <w:rsid w:val="00BD0206"/>
    <w:rsid w:val="00BF6395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30EC9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D540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924F71"/>
  <w15:chartTrackingRefBased/>
  <w15:docId w15:val="{8286364D-0EDD-4A5B-89F5-B95026A4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son%20Bacordo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12E95DEBA341BCA85CAB6449F81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DC31E-5F94-4164-A18F-99658A2EFCD4}"/>
      </w:docPartPr>
      <w:docPartBody>
        <w:p w:rsidR="00207457" w:rsidRDefault="00821956">
          <w:pPr>
            <w:pStyle w:val="7312E95DEBA341BCA85CAB6449F81611"/>
          </w:pPr>
          <w:r w:rsidRPr="00906BEE">
            <w:t>YN</w:t>
          </w:r>
        </w:p>
      </w:docPartBody>
    </w:docPart>
    <w:docPart>
      <w:docPartPr>
        <w:name w:val="E33C7AA295B34F5E87EAE6736207F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285B5-8357-4838-A121-35CE8AC9356B}"/>
      </w:docPartPr>
      <w:docPartBody>
        <w:p w:rsidR="00207457" w:rsidRDefault="00821956">
          <w:pPr>
            <w:pStyle w:val="E33C7AA295B34F5E87EAE6736207FE24"/>
          </w:pPr>
          <w:r w:rsidRPr="00906BEE">
            <w:t>Skills</w:t>
          </w:r>
        </w:p>
      </w:docPartBody>
    </w:docPart>
    <w:docPart>
      <w:docPartPr>
        <w:name w:val="4754EB0D9F494AE1A5A653CC2A876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23EE8-D6F1-4DEC-83CC-F812BD756E4F}"/>
      </w:docPartPr>
      <w:docPartBody>
        <w:p w:rsidR="00207457" w:rsidRDefault="00821956">
          <w:pPr>
            <w:pStyle w:val="4754EB0D9F494AE1A5A653CC2A876990"/>
          </w:pPr>
          <w:r>
            <w:t>Your name</w:t>
          </w:r>
        </w:p>
      </w:docPartBody>
    </w:docPart>
    <w:docPart>
      <w:docPartPr>
        <w:name w:val="5165BC9934A94E9E85F766F6D5100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4342D-D6C6-42B5-B11F-A0C899DC74BE}"/>
      </w:docPartPr>
      <w:docPartBody>
        <w:p w:rsidR="00207457" w:rsidRDefault="00821956">
          <w:pPr>
            <w:pStyle w:val="5165BC9934A94E9E85F766F6D5100A74"/>
          </w:pPr>
          <w:r w:rsidRPr="00906BEE">
            <w:t>Profession or Industry</w:t>
          </w:r>
        </w:p>
      </w:docPartBody>
    </w:docPart>
    <w:docPart>
      <w:docPartPr>
        <w:name w:val="C281ED09001E42E29483774B4192E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FF8CF-8553-4174-BCB7-C8C9250F9249}"/>
      </w:docPartPr>
      <w:docPartBody>
        <w:p w:rsidR="00207457" w:rsidRDefault="00821956">
          <w:pPr>
            <w:pStyle w:val="C281ED09001E42E29483774B4192E47E"/>
          </w:pPr>
          <w:r w:rsidRPr="00906BEE">
            <w:t>Link to other online properties: Portfolio/Website/Blog</w:t>
          </w:r>
        </w:p>
      </w:docPartBody>
    </w:docPart>
    <w:docPart>
      <w:docPartPr>
        <w:name w:val="D6458B268FC24801A983B428CC0F2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5AF09-9B54-4195-8FB5-81DF3D8FD418}"/>
      </w:docPartPr>
      <w:docPartBody>
        <w:p w:rsidR="00207457" w:rsidRDefault="00821956">
          <w:pPr>
            <w:pStyle w:val="D6458B268FC24801A983B428CC0F28E9"/>
          </w:pPr>
          <w:r w:rsidRPr="00906BEE">
            <w:t>Experience</w:t>
          </w:r>
        </w:p>
      </w:docPartBody>
    </w:docPart>
    <w:docPart>
      <w:docPartPr>
        <w:name w:val="4ED84760342447948EAFC71CE77BB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40AFD-3CB6-4EA6-BA09-5BB746DEE2EE}"/>
      </w:docPartPr>
      <w:docPartBody>
        <w:p w:rsidR="00207457" w:rsidRDefault="00821956">
          <w:pPr>
            <w:pStyle w:val="4ED84760342447948EAFC71CE77BB455"/>
          </w:pPr>
          <w:r w:rsidRPr="00906BEE">
            <w:t>Education</w:t>
          </w:r>
        </w:p>
      </w:docPartBody>
    </w:docPart>
    <w:docPart>
      <w:docPartPr>
        <w:name w:val="0DB66A009054486DB8D5CEDD5FF3E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187DF-4EA4-4654-A710-3286396B240B}"/>
      </w:docPartPr>
      <w:docPartBody>
        <w:p w:rsidR="00207457" w:rsidRDefault="00821956">
          <w:pPr>
            <w:pStyle w:val="0DB66A009054486DB8D5CEDD5FF3E91D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3A95932C32154C5199EC603ED05CB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7DF6D-B706-4095-A920-FF8928F0DB0C}"/>
      </w:docPartPr>
      <w:docPartBody>
        <w:p w:rsidR="00207457" w:rsidRDefault="00821956">
          <w:pPr>
            <w:pStyle w:val="3A95932C32154C5199EC603ED05CBA4B"/>
          </w:pPr>
          <w:r w:rsidRPr="00906BEE">
            <w:t>Date Earned</w:t>
          </w:r>
        </w:p>
      </w:docPartBody>
    </w:docPart>
    <w:docPart>
      <w:docPartPr>
        <w:name w:val="F2BAA53BD3E849DC8645B4E3121FB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DCCFA-89B4-460F-93D7-43B94E8BAB83}"/>
      </w:docPartPr>
      <w:docPartBody>
        <w:p w:rsidR="00207457" w:rsidRDefault="00821956">
          <w:pPr>
            <w:pStyle w:val="F2BAA53BD3E849DC8645B4E3121FBCB0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FF84CCEB70348FFB57F099E8B0D4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27631-E980-429D-BB1F-6C787B89427E}"/>
      </w:docPartPr>
      <w:docPartBody>
        <w:p w:rsidR="00207457" w:rsidRDefault="00821956">
          <w:pPr>
            <w:pStyle w:val="CFF84CCEB70348FFB57F099E8B0D4B5D"/>
          </w:pPr>
          <w:r w:rsidRPr="00906BEE">
            <w:t>Volunteer Experience or Leadership</w:t>
          </w:r>
        </w:p>
      </w:docPartBody>
    </w:docPart>
    <w:docPart>
      <w:docPartPr>
        <w:name w:val="61E6411FDD684BA4811C5E4436CD7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5FFBC-94A5-40D0-AF64-F184F864E3C4}"/>
      </w:docPartPr>
      <w:docPartBody>
        <w:p w:rsidR="00207457" w:rsidRDefault="00821956">
          <w:pPr>
            <w:pStyle w:val="61E6411FDD684BA4811C5E4436CD7BC4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2CF92A1FB4C14334B2233C38B3C17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DFCC5-BC66-495A-BC1E-520C60F5E7B2}"/>
      </w:docPartPr>
      <w:docPartBody>
        <w:p w:rsidR="00207457" w:rsidRDefault="00821956" w:rsidP="00821956">
          <w:pPr>
            <w:pStyle w:val="2CF92A1FB4C14334B2233C38B3C17EC0"/>
          </w:pPr>
          <w:r w:rsidRPr="00906BEE">
            <w:t>School</w:t>
          </w:r>
        </w:p>
      </w:docPartBody>
    </w:docPart>
    <w:docPart>
      <w:docPartPr>
        <w:name w:val="D2F370371D234D7AA29B6B23B94BB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C595D-DD47-4870-9F1C-F5D256D65493}"/>
      </w:docPartPr>
      <w:docPartBody>
        <w:p w:rsidR="00207457" w:rsidRDefault="00821956" w:rsidP="00821956">
          <w:pPr>
            <w:pStyle w:val="D2F370371D234D7AA29B6B23B94BBAD7"/>
          </w:pPr>
          <w:r w:rsidRPr="00906BEE">
            <w:t>School</w:t>
          </w:r>
        </w:p>
      </w:docPartBody>
    </w:docPart>
    <w:docPart>
      <w:docPartPr>
        <w:name w:val="02E1471450734A5DB10A796EC6C06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BFDC8-93EB-4A87-8ACA-82C846C43952}"/>
      </w:docPartPr>
      <w:docPartBody>
        <w:p w:rsidR="00207457" w:rsidRDefault="00821956" w:rsidP="00821956">
          <w:pPr>
            <w:pStyle w:val="02E1471450734A5DB10A796EC6C06E18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56"/>
    <w:rsid w:val="00207457"/>
    <w:rsid w:val="0082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2E95DEBA341BCA85CAB6449F81611">
    <w:name w:val="7312E95DEBA341BCA85CAB6449F81611"/>
  </w:style>
  <w:style w:type="paragraph" w:customStyle="1" w:styleId="C05D4F9F695247F2984E3A114CECA4F8">
    <w:name w:val="C05D4F9F695247F2984E3A114CECA4F8"/>
  </w:style>
  <w:style w:type="paragraph" w:customStyle="1" w:styleId="CF3A9AC522324C55ACCBBF21E570D5D0">
    <w:name w:val="CF3A9AC522324C55ACCBBF21E570D5D0"/>
  </w:style>
  <w:style w:type="paragraph" w:customStyle="1" w:styleId="E33C7AA295B34F5E87EAE6736207FE24">
    <w:name w:val="E33C7AA295B34F5E87EAE6736207FE24"/>
  </w:style>
  <w:style w:type="paragraph" w:customStyle="1" w:styleId="52EAAEC1009E476195748F1022B9D51B">
    <w:name w:val="52EAAEC1009E476195748F1022B9D51B"/>
  </w:style>
  <w:style w:type="paragraph" w:customStyle="1" w:styleId="4754EB0D9F494AE1A5A653CC2A876990">
    <w:name w:val="4754EB0D9F494AE1A5A653CC2A876990"/>
  </w:style>
  <w:style w:type="paragraph" w:customStyle="1" w:styleId="5165BC9934A94E9E85F766F6D5100A74">
    <w:name w:val="5165BC9934A94E9E85F766F6D5100A74"/>
  </w:style>
  <w:style w:type="paragraph" w:customStyle="1" w:styleId="C281ED09001E42E29483774B4192E47E">
    <w:name w:val="C281ED09001E42E29483774B4192E47E"/>
  </w:style>
  <w:style w:type="paragraph" w:customStyle="1" w:styleId="D6458B268FC24801A983B428CC0F28E9">
    <w:name w:val="D6458B268FC24801A983B428CC0F28E9"/>
  </w:style>
  <w:style w:type="paragraph" w:customStyle="1" w:styleId="16CBA5DA713A410390E59DE7630CD524">
    <w:name w:val="16CBA5DA713A410390E59DE7630CD524"/>
  </w:style>
  <w:style w:type="paragraph" w:customStyle="1" w:styleId="519B61602FA54D6594BCFDD6BA34FC72">
    <w:name w:val="519B61602FA54D6594BCFDD6BA34FC72"/>
  </w:style>
  <w:style w:type="paragraph" w:customStyle="1" w:styleId="3DCDB9C112154A6D837D1E49E776D2F3">
    <w:name w:val="3DCDB9C112154A6D837D1E49E776D2F3"/>
  </w:style>
  <w:style w:type="paragraph" w:customStyle="1" w:styleId="B0106AEFC1554AF9A89B47435E8A0DA4">
    <w:name w:val="B0106AEFC1554AF9A89B47435E8A0DA4"/>
  </w:style>
  <w:style w:type="paragraph" w:customStyle="1" w:styleId="B90FD01B77A04761BA28329424E45800">
    <w:name w:val="B90FD01B77A04761BA28329424E45800"/>
  </w:style>
  <w:style w:type="paragraph" w:customStyle="1" w:styleId="7FB26DAD66664243A921D629A0B0C099">
    <w:name w:val="7FB26DAD66664243A921D629A0B0C099"/>
  </w:style>
  <w:style w:type="paragraph" w:customStyle="1" w:styleId="A85C53C486E94038A541F0AE56A64A31">
    <w:name w:val="A85C53C486E94038A541F0AE56A64A31"/>
  </w:style>
  <w:style w:type="paragraph" w:customStyle="1" w:styleId="6B134E2CDC2E4944A07C8ED3524E3320">
    <w:name w:val="6B134E2CDC2E4944A07C8ED3524E3320"/>
  </w:style>
  <w:style w:type="paragraph" w:customStyle="1" w:styleId="0D790857644A466685820AD9138A431C">
    <w:name w:val="0D790857644A466685820AD9138A431C"/>
  </w:style>
  <w:style w:type="paragraph" w:customStyle="1" w:styleId="24D10FF74A3B44F49FE01CC6C5155D1B">
    <w:name w:val="24D10FF74A3B44F49FE01CC6C5155D1B"/>
  </w:style>
  <w:style w:type="paragraph" w:customStyle="1" w:styleId="4ED84760342447948EAFC71CE77BB455">
    <w:name w:val="4ED84760342447948EAFC71CE77BB455"/>
  </w:style>
  <w:style w:type="paragraph" w:customStyle="1" w:styleId="8DFC978420954C1CACB2E6F23AC88F5D">
    <w:name w:val="8DFC978420954C1CACB2E6F23AC88F5D"/>
  </w:style>
  <w:style w:type="paragraph" w:customStyle="1" w:styleId="D3F28B122DC74A95981F964F7F1797F5">
    <w:name w:val="D3F28B122DC74A95981F964F7F1797F5"/>
  </w:style>
  <w:style w:type="paragraph" w:customStyle="1" w:styleId="0AEB9D8F1177420ABB8B93760AB6357B">
    <w:name w:val="0AEB9D8F1177420ABB8B93760AB6357B"/>
  </w:style>
  <w:style w:type="paragraph" w:customStyle="1" w:styleId="0DB66A009054486DB8D5CEDD5FF3E91D">
    <w:name w:val="0DB66A009054486DB8D5CEDD5FF3E91D"/>
  </w:style>
  <w:style w:type="paragraph" w:customStyle="1" w:styleId="C0C7381FE264429BA059B904C49AFA50">
    <w:name w:val="C0C7381FE264429BA059B904C49AFA50"/>
  </w:style>
  <w:style w:type="paragraph" w:customStyle="1" w:styleId="3A95932C32154C5199EC603ED05CBA4B">
    <w:name w:val="3A95932C32154C5199EC603ED05CBA4B"/>
  </w:style>
  <w:style w:type="paragraph" w:customStyle="1" w:styleId="408D8EFBBAB24864814CAF255E8A2517">
    <w:name w:val="408D8EFBBAB24864814CAF255E8A2517"/>
  </w:style>
  <w:style w:type="paragraph" w:customStyle="1" w:styleId="F2BAA53BD3E849DC8645B4E3121FBCB0">
    <w:name w:val="F2BAA53BD3E849DC8645B4E3121FBCB0"/>
  </w:style>
  <w:style w:type="paragraph" w:customStyle="1" w:styleId="CFF84CCEB70348FFB57F099E8B0D4B5D">
    <w:name w:val="CFF84CCEB70348FFB57F099E8B0D4B5D"/>
  </w:style>
  <w:style w:type="paragraph" w:customStyle="1" w:styleId="61E6411FDD684BA4811C5E4436CD7BC4">
    <w:name w:val="61E6411FDD684BA4811C5E4436CD7BC4"/>
  </w:style>
  <w:style w:type="paragraph" w:customStyle="1" w:styleId="2CF92A1FB4C14334B2233C38B3C17EC0">
    <w:name w:val="2CF92A1FB4C14334B2233C38B3C17EC0"/>
    <w:rsid w:val="00821956"/>
  </w:style>
  <w:style w:type="paragraph" w:customStyle="1" w:styleId="D2F370371D234D7AA29B6B23B94BBAD7">
    <w:name w:val="D2F370371D234D7AA29B6B23B94BBAD7"/>
    <w:rsid w:val="00821956"/>
  </w:style>
  <w:style w:type="paragraph" w:customStyle="1" w:styleId="02E1471450734A5DB10A796EC6C06E18">
    <w:name w:val="02E1471450734A5DB10A796EC6C06E18"/>
    <w:rsid w:val="00821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>027-841-9768                              </CompanyPhone>
  <CompanyFax>www.linkedin.com/in/harrison-bacordo</CompanyFax>
  <CompanyEmail>harrisonbacordo@gmail.com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5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w:rsidRDefault="00234194"&gt;&lt;w:r&gt;&lt;w:t&gt;Harrison Bacordo&lt;/w:t&gt;&lt;/w:r&gt;&lt;/w:p&gt;&lt;w:sectPr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E91E5-EA62-4524-829F-603ED2F0916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0262f94-9f35-4ac3-9a90-690165a166b7"/>
    <ds:schemaRef ds:uri="a4f35948-e619-41b3-aa29-22878b09cfd2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245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</dc:subject>
  <dc:creator>Harrison Bacordo</dc:creator>
  <cp:keywords/>
  <dc:description>harrisonbacordo.com
Harrisonbacordo@gmail.com | (027) 841-9768</dc:description>
  <cp:lastModifiedBy>Harrison Bacordo</cp:lastModifiedBy>
  <cp:revision>6</cp:revision>
  <cp:lastPrinted>2017-08-14T08:18:00Z</cp:lastPrinted>
  <dcterms:created xsi:type="dcterms:W3CDTF">2017-08-13T12:18:00Z</dcterms:created>
  <dcterms:modified xsi:type="dcterms:W3CDTF">2017-08-14T08:18:00Z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